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D497B" w14:textId="77777777" w:rsidR="00B41F28" w:rsidRDefault="000260D7">
      <w:pPr>
        <w:pStyle w:val="Subtitle"/>
      </w:pPr>
      <w:r>
        <w:t>Naming conventions for Slot Games</w:t>
      </w:r>
    </w:p>
    <w:p w14:paraId="57B8F396" w14:textId="77777777" w:rsidR="00B41F28" w:rsidRDefault="000260D7">
      <w:pPr>
        <w:pStyle w:val="Title"/>
      </w:pPr>
      <w:r>
        <w:t>Naming Conventions</w:t>
      </w:r>
    </w:p>
    <w:p w14:paraId="6D659DBA" w14:textId="77777777" w:rsidR="00B41F28" w:rsidRDefault="000260D7">
      <w:pPr>
        <w:pStyle w:val="Author"/>
      </w:pPr>
      <w:r>
        <w:t>Andrew Parton</w:t>
      </w:r>
    </w:p>
    <w:p w14:paraId="6E60D969" w14:textId="77777777" w:rsidR="00B41F28" w:rsidRDefault="000260D7">
      <w:r>
        <w:t>To maintain ‘</w:t>
      </w:r>
      <w:proofErr w:type="spellStart"/>
      <w:r w:rsidR="000D3D07">
        <w:t>skin</w:t>
      </w:r>
      <w:r>
        <w:t>nability</w:t>
      </w:r>
      <w:proofErr w:type="spellEnd"/>
      <w:r>
        <w:t xml:space="preserve">’, slot games which follow the standard template will be utilizing standardized filenames for their graphics. </w:t>
      </w:r>
    </w:p>
    <w:p w14:paraId="14818044" w14:textId="77777777" w:rsidR="000260D7" w:rsidRDefault="000260D7">
      <w:r>
        <w:t xml:space="preserve">Obviously, not all games are identical, and will </w:t>
      </w:r>
      <w:r w:rsidR="00D61474">
        <w:t>have a few features that make them</w:t>
      </w:r>
      <w:r>
        <w:t xml:space="preserve"> unique (and the game engine makes this fairly simple</w:t>
      </w:r>
      <w:r w:rsidR="00D61474">
        <w:t xml:space="preserve"> to achieve</w:t>
      </w:r>
      <w:r>
        <w:t xml:space="preserve">), but to simplify the process, the </w:t>
      </w:r>
      <w:r>
        <w:rPr>
          <w:i/>
        </w:rPr>
        <w:t>main</w:t>
      </w:r>
      <w:r>
        <w:t xml:space="preserve"> game graphics </w:t>
      </w:r>
      <w:r w:rsidR="00D61474">
        <w:t>should</w:t>
      </w:r>
      <w:r>
        <w:t xml:space="preserve"> stick to the following naming conventions.</w:t>
      </w:r>
    </w:p>
    <w:p w14:paraId="47227291" w14:textId="77777777" w:rsidR="00D61474" w:rsidRDefault="00D61474">
      <w:r>
        <w:t>Games will be written to b</w:t>
      </w:r>
      <w:r w:rsidR="000D714A">
        <w:t>e displayed in a frame 1280 x 72</w:t>
      </w:r>
      <w:r>
        <w:t>0 pixels. All full screen graphics should be created at this size (to avoid unnecessary scaling). Preferably, all other graphics should be created to be d</w:t>
      </w:r>
      <w:r w:rsidR="000D714A">
        <w:t>isplayed at the correct size for</w:t>
      </w:r>
      <w:r>
        <w:t xml:space="preserve"> this resolution. Again, this is to avoid unnecessary scaling.</w:t>
      </w:r>
    </w:p>
    <w:p w14:paraId="0F91F18E" w14:textId="77777777" w:rsidR="000260D7" w:rsidRDefault="000260D7"/>
    <w:p w14:paraId="6CEC95FF" w14:textId="77777777" w:rsidR="000260D7" w:rsidRDefault="000260D7" w:rsidP="000260D7">
      <w:pPr>
        <w:pStyle w:val="Heading2"/>
      </w:pPr>
      <w:r>
        <w:t>Symbols</w:t>
      </w:r>
    </w:p>
    <w:tbl>
      <w:tblPr>
        <w:tblStyle w:val="ReportTable"/>
        <w:tblW w:w="9630" w:type="dxa"/>
        <w:tblLook w:val="04A0" w:firstRow="1" w:lastRow="0" w:firstColumn="1" w:lastColumn="0" w:noHBand="0" w:noVBand="1"/>
      </w:tblPr>
      <w:tblGrid>
        <w:gridCol w:w="3156"/>
        <w:gridCol w:w="3149"/>
        <w:gridCol w:w="3325"/>
      </w:tblGrid>
      <w:tr w:rsidR="000260D7" w14:paraId="130A4E8C" w14:textId="77777777" w:rsidTr="00775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4B43476E" w14:textId="77777777" w:rsidR="000260D7" w:rsidRDefault="000260D7" w:rsidP="000260D7">
            <w:bookmarkStart w:id="0" w:name="_GoBack" w:colFirst="0" w:colLast="3"/>
            <w:r>
              <w:t>Description</w:t>
            </w:r>
          </w:p>
        </w:tc>
        <w:tc>
          <w:tcPr>
            <w:tcW w:w="3149" w:type="dxa"/>
          </w:tcPr>
          <w:p w14:paraId="6F182119" w14:textId="77777777" w:rsidR="000260D7" w:rsidRDefault="000260D7" w:rsidP="000260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Static</w:t>
            </w:r>
          </w:p>
        </w:tc>
        <w:tc>
          <w:tcPr>
            <w:tcW w:w="3325" w:type="dxa"/>
          </w:tcPr>
          <w:p w14:paraId="0BBAA9A1" w14:textId="77777777" w:rsidR="000260D7" w:rsidRDefault="000260D7" w:rsidP="000260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Animation</w:t>
            </w:r>
          </w:p>
        </w:tc>
      </w:tr>
      <w:tr w:rsidR="000260D7" w14:paraId="7FEA7B9E" w14:textId="77777777" w:rsidTr="00775EAD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0D740829" w14:textId="77777777" w:rsidR="000260D7" w:rsidRDefault="000260D7" w:rsidP="000260D7">
            <w:r>
              <w:t>Free Spins</w:t>
            </w:r>
          </w:p>
        </w:tc>
        <w:tc>
          <w:tcPr>
            <w:tcW w:w="3149" w:type="dxa"/>
          </w:tcPr>
          <w:p w14:paraId="3769C252" w14:textId="77777777" w:rsidR="000260D7" w:rsidRDefault="000260D7" w:rsidP="00026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symbol1.png</w:t>
            </w:r>
          </w:p>
        </w:tc>
        <w:tc>
          <w:tcPr>
            <w:tcW w:w="3325" w:type="dxa"/>
          </w:tcPr>
          <w:p w14:paraId="6F508AD2" w14:textId="77777777" w:rsidR="000260D7" w:rsidRDefault="000260D7" w:rsidP="00026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symbol1_#####.png</w:t>
            </w:r>
          </w:p>
        </w:tc>
      </w:tr>
      <w:tr w:rsidR="000260D7" w14:paraId="187D3FA3" w14:textId="77777777" w:rsidTr="00775EAD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61955ACD" w14:textId="77777777" w:rsidR="000260D7" w:rsidRDefault="000260D7" w:rsidP="000260D7">
            <w:r>
              <w:t>Sticky Wilds</w:t>
            </w:r>
          </w:p>
        </w:tc>
        <w:tc>
          <w:tcPr>
            <w:tcW w:w="3149" w:type="dxa"/>
          </w:tcPr>
          <w:p w14:paraId="39C954CC" w14:textId="77777777" w:rsidR="000260D7" w:rsidRDefault="000260D7" w:rsidP="00026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symbol2.png</w:t>
            </w:r>
          </w:p>
        </w:tc>
        <w:tc>
          <w:tcPr>
            <w:tcW w:w="3325" w:type="dxa"/>
          </w:tcPr>
          <w:p w14:paraId="7BC6E648" w14:textId="77777777" w:rsidR="000260D7" w:rsidRDefault="000260D7" w:rsidP="00026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symbol2_#####.png</w:t>
            </w:r>
          </w:p>
        </w:tc>
      </w:tr>
      <w:tr w:rsidR="000260D7" w14:paraId="5EAD263D" w14:textId="77777777" w:rsidTr="00775EAD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17FEFDD9" w14:textId="77777777" w:rsidR="000260D7" w:rsidRDefault="000260D7" w:rsidP="000260D7">
            <w:r>
              <w:t>Wild</w:t>
            </w:r>
          </w:p>
        </w:tc>
        <w:tc>
          <w:tcPr>
            <w:tcW w:w="3149" w:type="dxa"/>
          </w:tcPr>
          <w:p w14:paraId="2C5D3910" w14:textId="77777777" w:rsidR="000260D7" w:rsidRDefault="000260D7" w:rsidP="00026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symbol3.png</w:t>
            </w:r>
          </w:p>
        </w:tc>
        <w:tc>
          <w:tcPr>
            <w:tcW w:w="3325" w:type="dxa"/>
          </w:tcPr>
          <w:p w14:paraId="0F62DC61" w14:textId="77777777" w:rsidR="000260D7" w:rsidRDefault="000260D7" w:rsidP="00026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symbol3_#####.png</w:t>
            </w:r>
          </w:p>
        </w:tc>
      </w:tr>
      <w:tr w:rsidR="000260D7" w14:paraId="56B869EC" w14:textId="77777777" w:rsidTr="00775EAD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33A0EA6C" w14:textId="77777777" w:rsidR="000260D7" w:rsidRDefault="000260D7" w:rsidP="000260D7">
            <w:r>
              <w:t>Bonus</w:t>
            </w:r>
          </w:p>
        </w:tc>
        <w:tc>
          <w:tcPr>
            <w:tcW w:w="3149" w:type="dxa"/>
          </w:tcPr>
          <w:p w14:paraId="3F4DF92A" w14:textId="591CB550" w:rsidR="000260D7" w:rsidRDefault="001165EA" w:rsidP="00026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0260D7">
              <w:t>ymbol4.png</w:t>
            </w:r>
          </w:p>
        </w:tc>
        <w:tc>
          <w:tcPr>
            <w:tcW w:w="3325" w:type="dxa"/>
          </w:tcPr>
          <w:p w14:paraId="2D5CA87C" w14:textId="77777777" w:rsidR="000260D7" w:rsidRDefault="000260D7" w:rsidP="00026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symbol4_#####.png</w:t>
            </w:r>
          </w:p>
        </w:tc>
      </w:tr>
      <w:tr w:rsidR="000260D7" w14:paraId="3FF12830" w14:textId="77777777" w:rsidTr="00775EAD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7BC46A82" w14:textId="77777777" w:rsidR="000260D7" w:rsidRDefault="000260D7" w:rsidP="000260D7">
            <w:r>
              <w:t>Symbol A</w:t>
            </w:r>
          </w:p>
        </w:tc>
        <w:tc>
          <w:tcPr>
            <w:tcW w:w="3149" w:type="dxa"/>
          </w:tcPr>
          <w:p w14:paraId="3936ED05" w14:textId="77777777" w:rsidR="000260D7" w:rsidRDefault="000260D7" w:rsidP="00026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symbolA.png</w:t>
            </w:r>
          </w:p>
        </w:tc>
        <w:tc>
          <w:tcPr>
            <w:tcW w:w="3325" w:type="dxa"/>
          </w:tcPr>
          <w:p w14:paraId="0B2FB2F5" w14:textId="77777777" w:rsidR="000260D7" w:rsidRDefault="000260D7" w:rsidP="00026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symbolA_#####.png</w:t>
            </w:r>
          </w:p>
        </w:tc>
      </w:tr>
      <w:tr w:rsidR="000260D7" w14:paraId="7780C63C" w14:textId="77777777" w:rsidTr="00775EAD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219F8258" w14:textId="77777777" w:rsidR="000260D7" w:rsidRDefault="000260D7" w:rsidP="000260D7">
            <w:r>
              <w:lastRenderedPageBreak/>
              <w:t>Symbol B</w:t>
            </w:r>
          </w:p>
        </w:tc>
        <w:tc>
          <w:tcPr>
            <w:tcW w:w="3149" w:type="dxa"/>
          </w:tcPr>
          <w:p w14:paraId="7F5839B0" w14:textId="77777777" w:rsidR="000260D7" w:rsidRDefault="000260D7" w:rsidP="00026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symbol</w:t>
            </w:r>
            <w:r w:rsidR="000D3D07">
              <w:t>B</w:t>
            </w:r>
            <w:r>
              <w:t>.png</w:t>
            </w:r>
          </w:p>
        </w:tc>
        <w:tc>
          <w:tcPr>
            <w:tcW w:w="3325" w:type="dxa"/>
          </w:tcPr>
          <w:p w14:paraId="76AA1F54" w14:textId="77777777" w:rsidR="000260D7" w:rsidRDefault="000260D7" w:rsidP="00026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symbol</w:t>
            </w:r>
            <w:r w:rsidR="000D3D07">
              <w:t>B</w:t>
            </w:r>
            <w:r>
              <w:t>_#####.png</w:t>
            </w:r>
          </w:p>
        </w:tc>
      </w:tr>
      <w:tr w:rsidR="000D3D07" w14:paraId="11571413" w14:textId="77777777" w:rsidTr="00775EAD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2241DB38" w14:textId="77777777" w:rsidR="000D3D07" w:rsidRDefault="000D3D07" w:rsidP="000260D7">
            <w:r>
              <w:t>Symbol C</w:t>
            </w:r>
          </w:p>
        </w:tc>
        <w:tc>
          <w:tcPr>
            <w:tcW w:w="3149" w:type="dxa"/>
          </w:tcPr>
          <w:p w14:paraId="5383AAB7" w14:textId="77777777" w:rsidR="000D3D07" w:rsidRDefault="000D3D07" w:rsidP="00026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symbolC.png</w:t>
            </w:r>
          </w:p>
        </w:tc>
        <w:tc>
          <w:tcPr>
            <w:tcW w:w="3325" w:type="dxa"/>
          </w:tcPr>
          <w:p w14:paraId="7D39113C" w14:textId="77777777" w:rsidR="000D3D07" w:rsidRDefault="000D3D07" w:rsidP="00026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symbolC_#####.png</w:t>
            </w:r>
          </w:p>
        </w:tc>
      </w:tr>
      <w:tr w:rsidR="000D3D07" w14:paraId="51D64AFD" w14:textId="77777777" w:rsidTr="00775EAD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54A9D852" w14:textId="77777777" w:rsidR="000D3D07" w:rsidRDefault="000D3D07" w:rsidP="000260D7">
            <w:r>
              <w:t>Symbol D</w:t>
            </w:r>
          </w:p>
        </w:tc>
        <w:tc>
          <w:tcPr>
            <w:tcW w:w="3149" w:type="dxa"/>
          </w:tcPr>
          <w:p w14:paraId="12DC9D34" w14:textId="77777777" w:rsidR="000D3D07" w:rsidRDefault="000D3D07" w:rsidP="00026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symbolD.png</w:t>
            </w:r>
          </w:p>
        </w:tc>
        <w:tc>
          <w:tcPr>
            <w:tcW w:w="3325" w:type="dxa"/>
          </w:tcPr>
          <w:p w14:paraId="34879E72" w14:textId="77777777" w:rsidR="000D3D07" w:rsidRDefault="000D3D07" w:rsidP="00026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symbolD_#####.png</w:t>
            </w:r>
          </w:p>
        </w:tc>
      </w:tr>
      <w:tr w:rsidR="000D3D07" w14:paraId="0129CE37" w14:textId="77777777" w:rsidTr="00775EAD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2507A201" w14:textId="77777777" w:rsidR="000D3D07" w:rsidRDefault="000D3D07" w:rsidP="000260D7">
            <w:r>
              <w:t>Symbol E</w:t>
            </w:r>
          </w:p>
        </w:tc>
        <w:tc>
          <w:tcPr>
            <w:tcW w:w="3149" w:type="dxa"/>
          </w:tcPr>
          <w:p w14:paraId="30DECEE4" w14:textId="77777777" w:rsidR="000D3D07" w:rsidRDefault="000D3D07" w:rsidP="00026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symbolE.png</w:t>
            </w:r>
          </w:p>
        </w:tc>
        <w:tc>
          <w:tcPr>
            <w:tcW w:w="3325" w:type="dxa"/>
          </w:tcPr>
          <w:p w14:paraId="6EB3C217" w14:textId="77777777" w:rsidR="000D3D07" w:rsidRDefault="000D3D07" w:rsidP="00026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symbolE_#####.png</w:t>
            </w:r>
          </w:p>
        </w:tc>
      </w:tr>
      <w:tr w:rsidR="000D3D07" w14:paraId="3EF7AC9F" w14:textId="77777777" w:rsidTr="00775EAD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3BD8D026" w14:textId="77777777" w:rsidR="000D3D07" w:rsidRDefault="000D3D07" w:rsidP="000260D7">
            <w:r>
              <w:t>Ace</w:t>
            </w:r>
          </w:p>
        </w:tc>
        <w:tc>
          <w:tcPr>
            <w:tcW w:w="3149" w:type="dxa"/>
          </w:tcPr>
          <w:p w14:paraId="07B6162E" w14:textId="77777777" w:rsidR="000D3D07" w:rsidRDefault="000D3D07" w:rsidP="00026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symbolF.png</w:t>
            </w:r>
          </w:p>
        </w:tc>
        <w:tc>
          <w:tcPr>
            <w:tcW w:w="3325" w:type="dxa"/>
          </w:tcPr>
          <w:p w14:paraId="6F7D8F84" w14:textId="77777777" w:rsidR="000D3D07" w:rsidRDefault="000D3D07" w:rsidP="00026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symbolF_#####.png</w:t>
            </w:r>
          </w:p>
        </w:tc>
      </w:tr>
      <w:tr w:rsidR="000D3D07" w14:paraId="6B4A4CF8" w14:textId="77777777" w:rsidTr="00775EAD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3EA6185E" w14:textId="77777777" w:rsidR="000D3D07" w:rsidRDefault="000D3D07" w:rsidP="000260D7">
            <w:r>
              <w:t>King</w:t>
            </w:r>
          </w:p>
        </w:tc>
        <w:tc>
          <w:tcPr>
            <w:tcW w:w="3149" w:type="dxa"/>
          </w:tcPr>
          <w:p w14:paraId="0501A85E" w14:textId="77777777" w:rsidR="000D3D07" w:rsidRDefault="000D3D07" w:rsidP="00026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symbolG.png</w:t>
            </w:r>
          </w:p>
        </w:tc>
        <w:tc>
          <w:tcPr>
            <w:tcW w:w="3325" w:type="dxa"/>
          </w:tcPr>
          <w:p w14:paraId="2BA4C5F0" w14:textId="77777777" w:rsidR="000D3D07" w:rsidRDefault="000D3D07" w:rsidP="00026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symbolG_#####.png</w:t>
            </w:r>
          </w:p>
        </w:tc>
      </w:tr>
      <w:tr w:rsidR="000D3D07" w14:paraId="39992A9E" w14:textId="77777777" w:rsidTr="00775EAD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1C77BC8F" w14:textId="77777777" w:rsidR="000D3D07" w:rsidRDefault="00775EAD" w:rsidP="000260D7">
            <w:r>
              <w:t>Queen</w:t>
            </w:r>
          </w:p>
        </w:tc>
        <w:tc>
          <w:tcPr>
            <w:tcW w:w="3149" w:type="dxa"/>
          </w:tcPr>
          <w:p w14:paraId="3889742B" w14:textId="77777777" w:rsidR="000D3D07" w:rsidRDefault="00775EAD" w:rsidP="00026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symbolH.png</w:t>
            </w:r>
          </w:p>
        </w:tc>
        <w:tc>
          <w:tcPr>
            <w:tcW w:w="3325" w:type="dxa"/>
          </w:tcPr>
          <w:p w14:paraId="0C3A74A2" w14:textId="77777777" w:rsidR="000D3D07" w:rsidRDefault="00775EAD" w:rsidP="00026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symbolH_#####.png</w:t>
            </w:r>
          </w:p>
        </w:tc>
      </w:tr>
      <w:tr w:rsidR="00775EAD" w14:paraId="5513D5CA" w14:textId="77777777" w:rsidTr="00775EAD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4404B8FA" w14:textId="77777777" w:rsidR="00775EAD" w:rsidRDefault="00775EAD" w:rsidP="000260D7">
            <w:r>
              <w:t>Jack</w:t>
            </w:r>
          </w:p>
        </w:tc>
        <w:tc>
          <w:tcPr>
            <w:tcW w:w="3149" w:type="dxa"/>
          </w:tcPr>
          <w:p w14:paraId="043936E6" w14:textId="77777777" w:rsidR="00775EAD" w:rsidRDefault="00775EAD" w:rsidP="00026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symbolI.png</w:t>
            </w:r>
          </w:p>
        </w:tc>
        <w:tc>
          <w:tcPr>
            <w:tcW w:w="3325" w:type="dxa"/>
          </w:tcPr>
          <w:p w14:paraId="21FBD47F" w14:textId="77777777" w:rsidR="00775EAD" w:rsidRDefault="00775EAD" w:rsidP="00026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symbolI_#####.png</w:t>
            </w:r>
          </w:p>
        </w:tc>
      </w:tr>
      <w:tr w:rsidR="00775EAD" w14:paraId="2BA7CDF8" w14:textId="77777777" w:rsidTr="00775EAD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74FD956C" w14:textId="77777777" w:rsidR="00775EAD" w:rsidRDefault="00775EAD" w:rsidP="000260D7">
            <w:r>
              <w:t>Sticky Transition</w:t>
            </w:r>
          </w:p>
        </w:tc>
        <w:tc>
          <w:tcPr>
            <w:tcW w:w="3149" w:type="dxa"/>
          </w:tcPr>
          <w:p w14:paraId="3F5A57C8" w14:textId="77777777" w:rsidR="00775EAD" w:rsidRDefault="00775EAD" w:rsidP="00026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07E65DC4" w14:textId="77777777" w:rsidR="00775EAD" w:rsidRDefault="00775EAD" w:rsidP="00026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StickyTransition_#####.png</w:t>
            </w:r>
          </w:p>
        </w:tc>
      </w:tr>
      <w:tr w:rsidR="00775EAD" w14:paraId="2D87B53B" w14:textId="77777777" w:rsidTr="00775EAD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5F956B8C" w14:textId="77777777" w:rsidR="00775EAD" w:rsidRDefault="00775EAD" w:rsidP="000260D7">
            <w:r>
              <w:t>Sticky Countdown</w:t>
            </w:r>
          </w:p>
        </w:tc>
        <w:tc>
          <w:tcPr>
            <w:tcW w:w="3149" w:type="dxa"/>
          </w:tcPr>
          <w:p w14:paraId="024BCC81" w14:textId="77777777" w:rsidR="00775EAD" w:rsidRDefault="00775EAD" w:rsidP="00026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30F120E5" w14:textId="77777777" w:rsidR="00775EAD" w:rsidRDefault="00775EAD" w:rsidP="00026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StickyCountDown_#####.png</w:t>
            </w:r>
          </w:p>
        </w:tc>
      </w:tr>
      <w:tr w:rsidR="00617FE1" w14:paraId="6333DC83" w14:textId="77777777" w:rsidTr="00775EAD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4762D6D7" w14:textId="579F815A" w:rsidR="00617FE1" w:rsidRDefault="00617FE1" w:rsidP="000260D7">
            <w:r>
              <w:t>Symbol mask (black mask same size as symbol)</w:t>
            </w:r>
          </w:p>
        </w:tc>
        <w:tc>
          <w:tcPr>
            <w:tcW w:w="3149" w:type="dxa"/>
          </w:tcPr>
          <w:p w14:paraId="35D8C06F" w14:textId="3638172D" w:rsidR="00617FE1" w:rsidRDefault="00617FE1" w:rsidP="00026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Symbol#_mask</w:t>
            </w:r>
            <w:proofErr w:type="spellEnd"/>
          </w:p>
        </w:tc>
        <w:tc>
          <w:tcPr>
            <w:tcW w:w="3325" w:type="dxa"/>
          </w:tcPr>
          <w:p w14:paraId="575B435B" w14:textId="77777777" w:rsidR="00617FE1" w:rsidRDefault="00617FE1" w:rsidP="00026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4A406037" w14:textId="77777777" w:rsidR="000260D7" w:rsidRDefault="000260D7" w:rsidP="00775EAD"/>
    <w:p w14:paraId="22B7F845" w14:textId="77777777" w:rsidR="00775EAD" w:rsidRDefault="00775EAD" w:rsidP="00775EAD"/>
    <w:p w14:paraId="06BC4430" w14:textId="77777777" w:rsidR="00775EAD" w:rsidRDefault="00775EAD" w:rsidP="00775EAD">
      <w:pPr>
        <w:pStyle w:val="Heading2"/>
      </w:pPr>
      <w:r>
        <w:t>Background and Foreground</w:t>
      </w:r>
    </w:p>
    <w:tbl>
      <w:tblPr>
        <w:tblStyle w:val="ReportTable"/>
        <w:tblW w:w="0" w:type="auto"/>
        <w:tblLook w:val="04A0" w:firstRow="1" w:lastRow="0" w:firstColumn="1" w:lastColumn="0" w:noHBand="0" w:noVBand="1"/>
      </w:tblPr>
      <w:tblGrid>
        <w:gridCol w:w="4781"/>
        <w:gridCol w:w="4781"/>
      </w:tblGrid>
      <w:tr w:rsidR="00775EAD" w14:paraId="38402B82" w14:textId="77777777" w:rsidTr="00775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7F90A619" w14:textId="77777777" w:rsidR="00775EAD" w:rsidRDefault="00775EAD" w:rsidP="00775EAD">
            <w:r>
              <w:t>Description</w:t>
            </w:r>
          </w:p>
        </w:tc>
        <w:tc>
          <w:tcPr>
            <w:tcW w:w="4781" w:type="dxa"/>
          </w:tcPr>
          <w:p w14:paraId="6B4103EA" w14:textId="77777777" w:rsidR="00775EAD" w:rsidRDefault="00775EAD" w:rsidP="00775E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</w:p>
        </w:tc>
      </w:tr>
      <w:tr w:rsidR="00775EAD" w14:paraId="3ABE6778" w14:textId="77777777" w:rsidTr="00775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10D1EBAD" w14:textId="77777777" w:rsidR="00775EAD" w:rsidRDefault="00775EAD" w:rsidP="00775EAD">
            <w:r>
              <w:t>Main background</w:t>
            </w:r>
          </w:p>
        </w:tc>
        <w:tc>
          <w:tcPr>
            <w:tcW w:w="4781" w:type="dxa"/>
          </w:tcPr>
          <w:p w14:paraId="604B1055" w14:textId="77777777" w:rsidR="00775EAD" w:rsidRDefault="00775EAD" w:rsidP="0077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Background.png</w:t>
            </w:r>
          </w:p>
        </w:tc>
      </w:tr>
      <w:tr w:rsidR="00775EAD" w14:paraId="26C81F39" w14:textId="77777777" w:rsidTr="00775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35943139" w14:textId="77777777" w:rsidR="00775EAD" w:rsidRDefault="00775EAD" w:rsidP="00775EAD">
            <w:r>
              <w:lastRenderedPageBreak/>
              <w:t>Main foreground</w:t>
            </w:r>
          </w:p>
        </w:tc>
        <w:tc>
          <w:tcPr>
            <w:tcW w:w="4781" w:type="dxa"/>
          </w:tcPr>
          <w:p w14:paraId="11312E41" w14:textId="77777777" w:rsidR="00775EAD" w:rsidRDefault="00775EAD" w:rsidP="0077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Foreground.png</w:t>
            </w:r>
          </w:p>
        </w:tc>
      </w:tr>
    </w:tbl>
    <w:p w14:paraId="66629C9B" w14:textId="77777777" w:rsidR="00775EAD" w:rsidRDefault="00775EAD" w:rsidP="00775EAD"/>
    <w:p w14:paraId="701ECA69" w14:textId="77777777" w:rsidR="00D61474" w:rsidRDefault="00D61474" w:rsidP="00D61474">
      <w:pPr>
        <w:pStyle w:val="Heading2"/>
      </w:pPr>
      <w:r>
        <w:t>Splash Screen</w:t>
      </w:r>
    </w:p>
    <w:tbl>
      <w:tblPr>
        <w:tblStyle w:val="ReportTable"/>
        <w:tblW w:w="0" w:type="auto"/>
        <w:tblLook w:val="04A0" w:firstRow="1" w:lastRow="0" w:firstColumn="1" w:lastColumn="0" w:noHBand="0" w:noVBand="1"/>
      </w:tblPr>
      <w:tblGrid>
        <w:gridCol w:w="4781"/>
        <w:gridCol w:w="4781"/>
      </w:tblGrid>
      <w:tr w:rsidR="00D61474" w14:paraId="781077FD" w14:textId="77777777" w:rsidTr="00D61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684811C2" w14:textId="77777777" w:rsidR="00D61474" w:rsidRDefault="00D61474" w:rsidP="00D61474">
            <w:r>
              <w:t>Description</w:t>
            </w:r>
          </w:p>
        </w:tc>
        <w:tc>
          <w:tcPr>
            <w:tcW w:w="4781" w:type="dxa"/>
          </w:tcPr>
          <w:p w14:paraId="2FDE23CF" w14:textId="77777777" w:rsidR="00D61474" w:rsidRDefault="00D61474" w:rsidP="00D61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</w:p>
        </w:tc>
      </w:tr>
      <w:tr w:rsidR="00D61474" w14:paraId="1B6F385C" w14:textId="77777777" w:rsidTr="00D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2AD8232A" w14:textId="77777777" w:rsidR="00D61474" w:rsidRDefault="00D61474" w:rsidP="00D61474">
            <w:r>
              <w:t>Splash Screen</w:t>
            </w:r>
          </w:p>
        </w:tc>
        <w:tc>
          <w:tcPr>
            <w:tcW w:w="4781" w:type="dxa"/>
          </w:tcPr>
          <w:p w14:paraId="40C9DEA5" w14:textId="77777777" w:rsidR="00D61474" w:rsidRDefault="00D61474" w:rsidP="00D61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Splash.png</w:t>
            </w:r>
          </w:p>
        </w:tc>
      </w:tr>
    </w:tbl>
    <w:p w14:paraId="14D1E1CA" w14:textId="77777777" w:rsidR="00D61474" w:rsidRDefault="00D61474" w:rsidP="00D61474"/>
    <w:p w14:paraId="02993949" w14:textId="4B375459" w:rsidR="00E72D15" w:rsidRDefault="00E72D15" w:rsidP="00E72D15">
      <w:pPr>
        <w:pStyle w:val="Heading2"/>
      </w:pPr>
      <w:r>
        <w:t>Logo</w:t>
      </w:r>
    </w:p>
    <w:tbl>
      <w:tblPr>
        <w:tblStyle w:val="ReportTable"/>
        <w:tblW w:w="0" w:type="auto"/>
        <w:tblLook w:val="04A0" w:firstRow="1" w:lastRow="0" w:firstColumn="1" w:lastColumn="0" w:noHBand="0" w:noVBand="1"/>
      </w:tblPr>
      <w:tblGrid>
        <w:gridCol w:w="4781"/>
        <w:gridCol w:w="4781"/>
      </w:tblGrid>
      <w:tr w:rsidR="00E72D15" w14:paraId="7F270FBE" w14:textId="77777777" w:rsidTr="00E72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782F6382" w14:textId="70D27210" w:rsidR="00E72D15" w:rsidRDefault="00E72D15" w:rsidP="00E72D15">
            <w:r>
              <w:t>Description</w:t>
            </w:r>
          </w:p>
        </w:tc>
        <w:tc>
          <w:tcPr>
            <w:tcW w:w="4781" w:type="dxa"/>
          </w:tcPr>
          <w:p w14:paraId="4D097700" w14:textId="546EBE8E" w:rsidR="00E72D15" w:rsidRDefault="00E72D15" w:rsidP="00E72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</w:p>
        </w:tc>
      </w:tr>
      <w:tr w:rsidR="00E72D15" w14:paraId="3B2E0DC1" w14:textId="77777777" w:rsidTr="00E72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1893D693" w14:textId="37913969" w:rsidR="00E72D15" w:rsidRDefault="00E72D15" w:rsidP="00E72D15">
            <w:r>
              <w:t>Small logo</w:t>
            </w:r>
          </w:p>
        </w:tc>
        <w:tc>
          <w:tcPr>
            <w:tcW w:w="4781" w:type="dxa"/>
          </w:tcPr>
          <w:p w14:paraId="7A9B8444" w14:textId="25CB7A7D" w:rsidR="00E72D15" w:rsidRDefault="00E72D15" w:rsidP="00E72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logo_small.png</w:t>
            </w:r>
          </w:p>
        </w:tc>
      </w:tr>
      <w:tr w:rsidR="00E72D15" w14:paraId="2C7E9F67" w14:textId="77777777" w:rsidTr="00E72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3E3AE9A2" w14:textId="10B60DC2" w:rsidR="00E72D15" w:rsidRDefault="00E72D15" w:rsidP="00E72D15">
            <w:r>
              <w:t>Large logo</w:t>
            </w:r>
          </w:p>
        </w:tc>
        <w:tc>
          <w:tcPr>
            <w:tcW w:w="4781" w:type="dxa"/>
          </w:tcPr>
          <w:p w14:paraId="7521CB3B" w14:textId="0A26CBE7" w:rsidR="00E72D15" w:rsidRDefault="00E72D15" w:rsidP="00E72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logo_large.png</w:t>
            </w:r>
          </w:p>
        </w:tc>
      </w:tr>
    </w:tbl>
    <w:p w14:paraId="24ABC855" w14:textId="77777777" w:rsidR="00E72D15" w:rsidRDefault="00E72D15" w:rsidP="00E72D15"/>
    <w:p w14:paraId="4462F195" w14:textId="77777777" w:rsidR="00101FDF" w:rsidRPr="00101FDF" w:rsidRDefault="00101FDF" w:rsidP="00101FDF">
      <w:pPr>
        <w:pStyle w:val="Heading2"/>
        <w:rPr>
          <w:rFonts w:eastAsia="Times New Roman"/>
          <w:lang w:eastAsia="en-US"/>
        </w:rPr>
      </w:pPr>
      <w:r w:rsidRPr="00101FDF">
        <w:rPr>
          <w:rFonts w:eastAsia="Times New Roman"/>
        </w:rPr>
        <w:t>Info</w:t>
      </w:r>
    </w:p>
    <w:p w14:paraId="22DAC71C" w14:textId="77777777" w:rsidR="00101FDF" w:rsidRDefault="00101FDF" w:rsidP="00101FDF">
      <w:pPr>
        <w:shd w:val="clear" w:color="auto" w:fill="FFFFFF"/>
        <w:spacing w:before="150" w:after="0" w:line="300" w:lineRule="atLeast"/>
        <w:rPr>
          <w:rFonts w:ascii="Arial" w:hAnsi="Arial" w:cs="Arial"/>
          <w:b/>
          <w:bCs/>
          <w:color w:val="333333"/>
          <w:sz w:val="21"/>
          <w:szCs w:val="21"/>
          <w:lang w:eastAsia="en-US"/>
        </w:rPr>
      </w:pPr>
      <w:r w:rsidRPr="00101FDF">
        <w:rPr>
          <w:rFonts w:ascii="Arial" w:hAnsi="Arial" w:cs="Arial"/>
          <w:color w:val="333333"/>
          <w:sz w:val="21"/>
          <w:szCs w:val="21"/>
          <w:lang w:eastAsia="en-US"/>
        </w:rPr>
        <w:t>Info and Settings graphics should be placed in the </w:t>
      </w:r>
      <w:r w:rsidRPr="00101FDF">
        <w:rPr>
          <w:rFonts w:ascii="Arial" w:hAnsi="Arial" w:cs="Arial"/>
          <w:b/>
          <w:bCs/>
          <w:color w:val="333333"/>
          <w:sz w:val="21"/>
          <w:szCs w:val="21"/>
          <w:lang w:eastAsia="en-US"/>
        </w:rPr>
        <w:t>desktop</w:t>
      </w:r>
      <w:r w:rsidRPr="00101FDF">
        <w:rPr>
          <w:rFonts w:ascii="Arial" w:hAnsi="Arial" w:cs="Arial"/>
          <w:color w:val="333333"/>
          <w:sz w:val="21"/>
          <w:szCs w:val="21"/>
          <w:lang w:eastAsia="en-US"/>
        </w:rPr>
        <w:t>, </w:t>
      </w:r>
      <w:r w:rsidRPr="00101FDF">
        <w:rPr>
          <w:rFonts w:ascii="Arial" w:hAnsi="Arial" w:cs="Arial"/>
          <w:b/>
          <w:bCs/>
          <w:color w:val="333333"/>
          <w:sz w:val="21"/>
          <w:szCs w:val="21"/>
          <w:lang w:eastAsia="en-US"/>
        </w:rPr>
        <w:t>mobile</w:t>
      </w:r>
      <w:r w:rsidRPr="00101FDF">
        <w:rPr>
          <w:rFonts w:ascii="Arial" w:hAnsi="Arial" w:cs="Arial"/>
          <w:color w:val="333333"/>
          <w:sz w:val="21"/>
          <w:szCs w:val="21"/>
          <w:lang w:eastAsia="en-US"/>
        </w:rPr>
        <w:t> or </w:t>
      </w:r>
      <w:r w:rsidRPr="00101FDF">
        <w:rPr>
          <w:rFonts w:ascii="Arial" w:hAnsi="Arial" w:cs="Arial"/>
          <w:b/>
          <w:bCs/>
          <w:color w:val="333333"/>
          <w:sz w:val="21"/>
          <w:szCs w:val="21"/>
          <w:lang w:eastAsia="en-US"/>
        </w:rPr>
        <w:t>portrait</w:t>
      </w:r>
      <w:r w:rsidRPr="00101FDF">
        <w:rPr>
          <w:rFonts w:ascii="Arial" w:hAnsi="Arial" w:cs="Arial"/>
          <w:color w:val="333333"/>
          <w:sz w:val="21"/>
          <w:szCs w:val="21"/>
          <w:lang w:eastAsia="en-US"/>
        </w:rPr>
        <w:t> directories in </w:t>
      </w:r>
      <w:r w:rsidRPr="00101FDF">
        <w:rPr>
          <w:rFonts w:ascii="Arial" w:hAnsi="Arial" w:cs="Arial"/>
          <w:b/>
          <w:bCs/>
          <w:color w:val="333333"/>
          <w:sz w:val="21"/>
          <w:szCs w:val="21"/>
          <w:lang w:eastAsia="en-US"/>
        </w:rPr>
        <w:t>images/</w:t>
      </w:r>
      <w:proofErr w:type="spellStart"/>
      <w:r w:rsidRPr="00101FDF">
        <w:rPr>
          <w:rFonts w:ascii="Arial" w:hAnsi="Arial" w:cs="Arial"/>
          <w:b/>
          <w:bCs/>
          <w:color w:val="333333"/>
          <w:sz w:val="21"/>
          <w:szCs w:val="21"/>
          <w:lang w:eastAsia="en-US"/>
        </w:rPr>
        <w:t>ui</w:t>
      </w:r>
      <w:proofErr w:type="spellEnd"/>
    </w:p>
    <w:p w14:paraId="1CC60D9F" w14:textId="77777777" w:rsidR="00101FDF" w:rsidRDefault="00101FDF" w:rsidP="00101FDF">
      <w:pPr>
        <w:shd w:val="clear" w:color="auto" w:fill="FFFFFF"/>
        <w:spacing w:before="150" w:after="0" w:line="300" w:lineRule="atLeast"/>
        <w:rPr>
          <w:rFonts w:ascii="Arial" w:hAnsi="Arial" w:cs="Arial"/>
          <w:b/>
          <w:bCs/>
          <w:color w:val="333333"/>
          <w:sz w:val="21"/>
          <w:szCs w:val="21"/>
          <w:lang w:eastAsia="en-US"/>
        </w:rPr>
      </w:pPr>
    </w:p>
    <w:tbl>
      <w:tblPr>
        <w:tblStyle w:val="ReportTable"/>
        <w:tblW w:w="0" w:type="auto"/>
        <w:tblLook w:val="04A0" w:firstRow="1" w:lastRow="0" w:firstColumn="1" w:lastColumn="0" w:noHBand="0" w:noVBand="1"/>
      </w:tblPr>
      <w:tblGrid>
        <w:gridCol w:w="4781"/>
        <w:gridCol w:w="4781"/>
      </w:tblGrid>
      <w:tr w:rsidR="00101FDF" w14:paraId="74FA4B72" w14:textId="77777777" w:rsidTr="00C3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5B9F247E" w14:textId="77777777" w:rsidR="00101FDF" w:rsidRDefault="00101FDF" w:rsidP="00C34314">
            <w:r>
              <w:t>Description</w:t>
            </w:r>
          </w:p>
        </w:tc>
        <w:tc>
          <w:tcPr>
            <w:tcW w:w="4781" w:type="dxa"/>
          </w:tcPr>
          <w:p w14:paraId="0347CFC4" w14:textId="77777777" w:rsidR="00101FDF" w:rsidRDefault="00101FDF" w:rsidP="00C34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</w:p>
        </w:tc>
      </w:tr>
      <w:tr w:rsidR="00101FDF" w14:paraId="3D511FE9" w14:textId="77777777" w:rsidTr="00C3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412D4BED" w14:textId="5A4AFF73" w:rsidR="00101FDF" w:rsidRDefault="00101FDF" w:rsidP="00101FDF">
            <w:r>
              <w:t>Info Background</w:t>
            </w:r>
          </w:p>
        </w:tc>
        <w:tc>
          <w:tcPr>
            <w:tcW w:w="4781" w:type="dxa"/>
          </w:tcPr>
          <w:p w14:paraId="01C6A914" w14:textId="3EC73B24" w:rsidR="00101FDF" w:rsidRDefault="00101FDF" w:rsidP="00C34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Info_back.png</w:t>
            </w:r>
          </w:p>
        </w:tc>
      </w:tr>
      <w:tr w:rsidR="00101FDF" w14:paraId="47D9C0C9" w14:textId="77777777" w:rsidTr="00C3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6C41F799" w14:textId="73ED2DAF" w:rsidR="00101FDF" w:rsidRDefault="00101FDF" w:rsidP="00C34314">
            <w:r>
              <w:t>Settings Background</w:t>
            </w:r>
          </w:p>
        </w:tc>
        <w:tc>
          <w:tcPr>
            <w:tcW w:w="4781" w:type="dxa"/>
          </w:tcPr>
          <w:p w14:paraId="39C4A424" w14:textId="198D0163" w:rsidR="00101FDF" w:rsidRDefault="00101FDF" w:rsidP="00C34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Settings_back.png</w:t>
            </w:r>
          </w:p>
        </w:tc>
      </w:tr>
      <w:tr w:rsidR="00101FDF" w14:paraId="6FFE575D" w14:textId="77777777" w:rsidTr="00C3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42B8D6B6" w14:textId="0B6A800D" w:rsidR="00101FDF" w:rsidRDefault="00101FDF" w:rsidP="00C34314">
            <w:r>
              <w:lastRenderedPageBreak/>
              <w:t>Arrows for turning pages</w:t>
            </w:r>
          </w:p>
        </w:tc>
        <w:tc>
          <w:tcPr>
            <w:tcW w:w="4781" w:type="dxa"/>
          </w:tcPr>
          <w:p w14:paraId="4811DAA9" w14:textId="21ED0E95" w:rsidR="00101FDF" w:rsidRDefault="00101FDF" w:rsidP="00C34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Arrow_left.png (arrow right can be drawn with transformation</w:t>
            </w:r>
          </w:p>
        </w:tc>
      </w:tr>
      <w:tr w:rsidR="00FB5CE9" w14:paraId="15D57DC9" w14:textId="77777777" w:rsidTr="00C3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514FFE7E" w14:textId="3A473FEB" w:rsidR="00FB5CE9" w:rsidRDefault="00FB5CE9" w:rsidP="00C34314">
            <w:r>
              <w:t>Win Lines bitmap</w:t>
            </w:r>
          </w:p>
        </w:tc>
        <w:tc>
          <w:tcPr>
            <w:tcW w:w="4781" w:type="dxa"/>
          </w:tcPr>
          <w:p w14:paraId="04E30F7A" w14:textId="7BDD9D39" w:rsidR="00FB5CE9" w:rsidRDefault="00FB5CE9" w:rsidP="00C34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Win_lines.png</w:t>
            </w:r>
          </w:p>
        </w:tc>
      </w:tr>
    </w:tbl>
    <w:p w14:paraId="7BFAEA7A" w14:textId="77777777" w:rsidR="00101FDF" w:rsidRDefault="00101FDF" w:rsidP="00E72D15"/>
    <w:p w14:paraId="517AFBCB" w14:textId="7327CB6F" w:rsidR="00101FDF" w:rsidRDefault="00101FDF" w:rsidP="00E72D15">
      <w:r>
        <w:t>UI</w:t>
      </w:r>
    </w:p>
    <w:p w14:paraId="761A89DD" w14:textId="5594779B" w:rsidR="00101FDF" w:rsidRDefault="00101FDF" w:rsidP="00E72D15">
      <w:r>
        <w:t>There are three UIs: Desktop, Mobile and Portrait (mobile in portrait mode).</w:t>
      </w:r>
    </w:p>
    <w:p w14:paraId="18176BEF" w14:textId="7ED1588E" w:rsidR="00101FDF" w:rsidRDefault="00101FDF" w:rsidP="00E72D15">
      <w:r>
        <w:t>In the images/</w:t>
      </w:r>
      <w:proofErr w:type="spellStart"/>
      <w:r>
        <w:t>ui</w:t>
      </w:r>
      <w:proofErr w:type="spellEnd"/>
      <w:r>
        <w:t xml:space="preserve"> folder there should be three directories: desktop, mobile and portrait. </w:t>
      </w:r>
    </w:p>
    <w:tbl>
      <w:tblPr>
        <w:tblStyle w:val="ReportTable"/>
        <w:tblW w:w="0" w:type="auto"/>
        <w:tblLook w:val="04A0" w:firstRow="1" w:lastRow="0" w:firstColumn="1" w:lastColumn="0" w:noHBand="0" w:noVBand="1"/>
      </w:tblPr>
      <w:tblGrid>
        <w:gridCol w:w="4781"/>
        <w:gridCol w:w="4781"/>
      </w:tblGrid>
      <w:tr w:rsidR="00101FDF" w14:paraId="1EFA70CB" w14:textId="77777777" w:rsidTr="00C3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0F721CCA" w14:textId="77777777" w:rsidR="00101FDF" w:rsidRDefault="00101FDF" w:rsidP="00C34314">
            <w:r>
              <w:t>Description</w:t>
            </w:r>
          </w:p>
        </w:tc>
        <w:tc>
          <w:tcPr>
            <w:tcW w:w="4781" w:type="dxa"/>
          </w:tcPr>
          <w:p w14:paraId="27C72C47" w14:textId="77777777" w:rsidR="00101FDF" w:rsidRDefault="00101FDF" w:rsidP="00C34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</w:p>
        </w:tc>
      </w:tr>
      <w:tr w:rsidR="00101FDF" w14:paraId="737133D6" w14:textId="77777777" w:rsidTr="00C3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08C5DCCA" w14:textId="140094ED" w:rsidR="00101FDF" w:rsidRDefault="00101FDF" w:rsidP="00C34314">
            <w:r>
              <w:t>Bet X2 button</w:t>
            </w:r>
          </w:p>
        </w:tc>
        <w:tc>
          <w:tcPr>
            <w:tcW w:w="4781" w:type="dxa"/>
          </w:tcPr>
          <w:p w14:paraId="29B3D7F9" w14:textId="3438092B" w:rsidR="00101FDF" w:rsidRDefault="00101FDF" w:rsidP="00C34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betX2.png</w:t>
            </w:r>
          </w:p>
        </w:tc>
      </w:tr>
      <w:tr w:rsidR="00101FDF" w14:paraId="44C745E3" w14:textId="77777777" w:rsidTr="00C3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649651CA" w14:textId="2BD0E112" w:rsidR="00101FDF" w:rsidRDefault="00101FDF" w:rsidP="00C34314">
            <w:r>
              <w:t>Home button</w:t>
            </w:r>
          </w:p>
        </w:tc>
        <w:tc>
          <w:tcPr>
            <w:tcW w:w="4781" w:type="dxa"/>
          </w:tcPr>
          <w:p w14:paraId="75CC96EF" w14:textId="6B903744" w:rsidR="00101FDF" w:rsidRDefault="00101FDF" w:rsidP="00C34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Home.png</w:t>
            </w:r>
          </w:p>
        </w:tc>
      </w:tr>
      <w:tr w:rsidR="00101FDF" w14:paraId="24F1BB70" w14:textId="77777777" w:rsidTr="00C3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5B4A896A" w14:textId="68B06CA9" w:rsidR="00101FDF" w:rsidRDefault="00101FDF" w:rsidP="00C34314">
            <w:r>
              <w:t>Info button</w:t>
            </w:r>
          </w:p>
        </w:tc>
        <w:tc>
          <w:tcPr>
            <w:tcW w:w="4781" w:type="dxa"/>
          </w:tcPr>
          <w:p w14:paraId="558686E4" w14:textId="024A855F" w:rsidR="00101FDF" w:rsidRDefault="00101FDF" w:rsidP="00C34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Info.png</w:t>
            </w:r>
          </w:p>
        </w:tc>
      </w:tr>
      <w:tr w:rsidR="00101FDF" w14:paraId="6BD16DFE" w14:textId="77777777" w:rsidTr="00C3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0DB48752" w14:textId="5C75A953" w:rsidR="00101FDF" w:rsidRDefault="00101FDF" w:rsidP="00C34314">
            <w:r>
              <w:t>Plus and Minus buttons</w:t>
            </w:r>
          </w:p>
        </w:tc>
        <w:tc>
          <w:tcPr>
            <w:tcW w:w="4781" w:type="dxa"/>
          </w:tcPr>
          <w:p w14:paraId="0E95D23F" w14:textId="422E504D" w:rsidR="00101FDF" w:rsidRDefault="00101FDF" w:rsidP="00101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Plus_button_static.png &amp; minus_button_static.png</w:t>
            </w:r>
          </w:p>
          <w:p w14:paraId="26C92B7B" w14:textId="77777777" w:rsidR="00101FDF" w:rsidRDefault="00101FDF" w:rsidP="00C34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A277C1" w14:textId="77777777" w:rsidR="00101FDF" w:rsidRDefault="00101FDF" w:rsidP="00C34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Plus_button_state.png &amp; minus_button_state.png</w:t>
            </w:r>
          </w:p>
          <w:p w14:paraId="61B8062A" w14:textId="7F7FC481" w:rsidR="00101FDF" w:rsidRDefault="00101FDF" w:rsidP="00C34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1FDF" w14:paraId="74331A16" w14:textId="77777777" w:rsidTr="00C3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424AAF3D" w14:textId="677CB50D" w:rsidR="00101FDF" w:rsidRDefault="00101FDF" w:rsidP="00C34314">
            <w:r>
              <w:t>Settings Button</w:t>
            </w:r>
          </w:p>
        </w:tc>
        <w:tc>
          <w:tcPr>
            <w:tcW w:w="4781" w:type="dxa"/>
          </w:tcPr>
          <w:p w14:paraId="4631811D" w14:textId="379760B5" w:rsidR="00101FDF" w:rsidRDefault="00101FDF" w:rsidP="00101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Settings.png</w:t>
            </w:r>
          </w:p>
        </w:tc>
      </w:tr>
      <w:tr w:rsidR="00C71998" w14:paraId="06C738BA" w14:textId="77777777" w:rsidTr="00C3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2CC5C5CB" w14:textId="23D7DE03" w:rsidR="00C71998" w:rsidRDefault="00C71998" w:rsidP="00C34314">
            <w:r>
              <w:t>Slider Background (container)</w:t>
            </w:r>
          </w:p>
        </w:tc>
        <w:tc>
          <w:tcPr>
            <w:tcW w:w="4781" w:type="dxa"/>
          </w:tcPr>
          <w:p w14:paraId="3A41BB9D" w14:textId="495AA54A" w:rsidR="00C71998" w:rsidRDefault="00C71998" w:rsidP="00101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Slider_back.png</w:t>
            </w:r>
          </w:p>
        </w:tc>
      </w:tr>
      <w:tr w:rsidR="00101FDF" w14:paraId="2F205CE9" w14:textId="77777777" w:rsidTr="00C3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64EA897A" w14:textId="3378CF75" w:rsidR="00101FDF" w:rsidRDefault="00101FDF" w:rsidP="00101FDF">
            <w:r>
              <w:t>Slider handle used in a slider control</w:t>
            </w:r>
          </w:p>
        </w:tc>
        <w:tc>
          <w:tcPr>
            <w:tcW w:w="4781" w:type="dxa"/>
          </w:tcPr>
          <w:p w14:paraId="14A8E9DC" w14:textId="30A00DEF" w:rsidR="00101FDF" w:rsidRDefault="00101FDF" w:rsidP="00101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Slider.png</w:t>
            </w:r>
          </w:p>
        </w:tc>
      </w:tr>
      <w:tr w:rsidR="00101FDF" w14:paraId="00117AF3" w14:textId="77777777" w:rsidTr="00C3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164426B3" w14:textId="39A65AEC" w:rsidR="00101FDF" w:rsidRDefault="00101FDF" w:rsidP="00101FDF">
            <w:r>
              <w:t>Sound button</w:t>
            </w:r>
          </w:p>
        </w:tc>
        <w:tc>
          <w:tcPr>
            <w:tcW w:w="4781" w:type="dxa"/>
          </w:tcPr>
          <w:p w14:paraId="4F8D7013" w14:textId="4C3199C9" w:rsidR="00101FDF" w:rsidRDefault="00101FDF" w:rsidP="00101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Sound.png</w:t>
            </w:r>
          </w:p>
        </w:tc>
      </w:tr>
    </w:tbl>
    <w:p w14:paraId="61E73B0D" w14:textId="77777777" w:rsidR="00101FDF" w:rsidRPr="00E72D15" w:rsidRDefault="00101FDF" w:rsidP="00E72D15"/>
    <w:sectPr w:rsidR="00101FDF" w:rsidRPr="00E72D15">
      <w:footerReference w:type="default" r:id="rId7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D81CC4" w14:textId="77777777" w:rsidR="00C91230" w:rsidRDefault="00C91230">
      <w:pPr>
        <w:spacing w:after="0" w:line="240" w:lineRule="auto"/>
      </w:pPr>
      <w:r>
        <w:separator/>
      </w:r>
    </w:p>
    <w:p w14:paraId="08D432EB" w14:textId="77777777" w:rsidR="00C91230" w:rsidRDefault="00C91230"/>
    <w:p w14:paraId="4FB21F30" w14:textId="77777777" w:rsidR="00C91230" w:rsidRDefault="00C91230"/>
  </w:endnote>
  <w:endnote w:type="continuationSeparator" w:id="0">
    <w:p w14:paraId="1EE7352B" w14:textId="77777777" w:rsidR="00C91230" w:rsidRDefault="00C91230">
      <w:pPr>
        <w:spacing w:after="0" w:line="240" w:lineRule="auto"/>
      </w:pPr>
      <w:r>
        <w:continuationSeparator/>
      </w:r>
    </w:p>
    <w:p w14:paraId="26EF67E6" w14:textId="77777777" w:rsidR="00C91230" w:rsidRDefault="00C91230"/>
    <w:p w14:paraId="49719BA6" w14:textId="77777777" w:rsidR="00C91230" w:rsidRDefault="00C912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30A139" w14:textId="77777777" w:rsidR="00B41F28" w:rsidRDefault="002C401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7FE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A69041" w14:textId="77777777" w:rsidR="00C91230" w:rsidRDefault="00C91230">
      <w:pPr>
        <w:spacing w:after="0" w:line="240" w:lineRule="auto"/>
      </w:pPr>
      <w:r>
        <w:separator/>
      </w:r>
    </w:p>
    <w:p w14:paraId="10F8B913" w14:textId="77777777" w:rsidR="00C91230" w:rsidRDefault="00C91230"/>
    <w:p w14:paraId="30E0CEDE" w14:textId="77777777" w:rsidR="00C91230" w:rsidRDefault="00C91230"/>
  </w:footnote>
  <w:footnote w:type="continuationSeparator" w:id="0">
    <w:p w14:paraId="5CABAF80" w14:textId="77777777" w:rsidR="00C91230" w:rsidRDefault="00C91230">
      <w:pPr>
        <w:spacing w:after="0" w:line="240" w:lineRule="auto"/>
      </w:pPr>
      <w:r>
        <w:continuationSeparator/>
      </w:r>
    </w:p>
    <w:p w14:paraId="4178AD3F" w14:textId="77777777" w:rsidR="00C91230" w:rsidRDefault="00C91230"/>
    <w:p w14:paraId="4D9B2B5E" w14:textId="77777777" w:rsidR="00C91230" w:rsidRDefault="00C9123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D7"/>
    <w:rsid w:val="000260D7"/>
    <w:rsid w:val="000D3D07"/>
    <w:rsid w:val="000D714A"/>
    <w:rsid w:val="00101FDF"/>
    <w:rsid w:val="001165EA"/>
    <w:rsid w:val="002C4015"/>
    <w:rsid w:val="00617FE1"/>
    <w:rsid w:val="00775EAD"/>
    <w:rsid w:val="00B41F28"/>
    <w:rsid w:val="00C71998"/>
    <w:rsid w:val="00C91230"/>
    <w:rsid w:val="00D61474"/>
    <w:rsid w:val="00DB1234"/>
    <w:rsid w:val="00DD47CA"/>
    <w:rsid w:val="00E56D2C"/>
    <w:rsid w:val="00E72D15"/>
    <w:rsid w:val="00ED4002"/>
    <w:rsid w:val="00FB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FC2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NormalWeb">
    <w:name w:val="Normal (Web)"/>
    <w:basedOn w:val="Normal"/>
    <w:uiPriority w:val="99"/>
    <w:semiHidden/>
    <w:unhideWhenUsed/>
    <w:rsid w:val="00101FD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lang w:eastAsia="en-US"/>
    </w:rPr>
  </w:style>
  <w:style w:type="character" w:customStyle="1" w:styleId="apple-converted-space">
    <w:name w:val="apple-converted-space"/>
    <w:basedOn w:val="DefaultParagraphFont"/>
    <w:rsid w:val="00101FDF"/>
  </w:style>
  <w:style w:type="character" w:styleId="Strong">
    <w:name w:val="Strong"/>
    <w:basedOn w:val="DefaultParagraphFont"/>
    <w:uiPriority w:val="22"/>
    <w:qFormat/>
    <w:rsid w:val="00101F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9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586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ndrew.parton/Library/Containers/com.microsoft.Word/Data/Library/Caches/2057/TM10002081/Research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60</TotalTime>
  <Pages>4</Pages>
  <Words>381</Words>
  <Characters>2178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2016-04-14T10:09:00Z</dcterms:created>
  <dcterms:modified xsi:type="dcterms:W3CDTF">2016-04-20T12:57:00Z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